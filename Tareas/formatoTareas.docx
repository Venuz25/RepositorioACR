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5220"/>
      </w:tblGrid>
      <w:tr w:rsidR="00542006" w:rsidRPr="001206CE" w14:paraId="779AF0F5" w14:textId="77777777" w:rsidTr="00A55083">
        <w:trPr>
          <w:trHeight w:val="1170"/>
        </w:trPr>
        <w:tc>
          <w:tcPr>
            <w:tcW w:w="9810" w:type="dxa"/>
            <w:gridSpan w:val="2"/>
            <w:tcBorders>
              <w:bottom w:val="single" w:sz="4" w:space="0" w:color="83B29B" w:themeColor="accent1"/>
            </w:tcBorders>
          </w:tcPr>
          <w:p w14:paraId="19B96AB8" w14:textId="11178ACE" w:rsidR="006D40A8" w:rsidRPr="006D40A8" w:rsidRDefault="006D40A8" w:rsidP="00A55083">
            <w:pPr>
              <w:spacing w:after="0"/>
              <w:jc w:val="center"/>
              <w:rPr>
                <w:sz w:val="28"/>
                <w:szCs w:val="28"/>
              </w:rPr>
            </w:pPr>
            <w:r w:rsidRPr="006D40A8">
              <w:rPr>
                <w:sz w:val="28"/>
                <w:szCs w:val="28"/>
              </w:rPr>
              <w:t xml:space="preserve">Tarea </w:t>
            </w:r>
            <w:r w:rsidR="00562469">
              <w:rPr>
                <w:sz w:val="28"/>
                <w:szCs w:val="28"/>
              </w:rPr>
              <w:t>5</w:t>
            </w:r>
          </w:p>
          <w:p w14:paraId="702C8944" w14:textId="27E9B7CC" w:rsidR="00542006" w:rsidRPr="001206CE" w:rsidRDefault="00000000" w:rsidP="006D40A8">
            <w:pPr>
              <w:pStyle w:val="Ttulo"/>
            </w:pPr>
            <w:sdt>
              <w:sdtPr>
                <w:id w:val="-989938121"/>
                <w:placeholder>
                  <w:docPart w:val="90348956E6B9451B8B73E8ECB9C31E57"/>
                </w:placeholder>
                <w15:appearance w15:val="hidden"/>
              </w:sdtPr>
              <w:sdtContent>
                <w:r w:rsidR="00562469">
                  <w:rPr>
                    <w:sz w:val="52"/>
                    <w:szCs w:val="56"/>
                  </w:rPr>
                  <w:t xml:space="preserve">Escritores e/s </w:t>
                </w:r>
                <w:r w:rsidR="002A52A5">
                  <w:rPr>
                    <w:sz w:val="52"/>
                    <w:szCs w:val="56"/>
                  </w:rPr>
                  <w:t>en un proceso</w:t>
                </w:r>
              </w:sdtContent>
            </w:sdt>
          </w:p>
        </w:tc>
      </w:tr>
      <w:tr w:rsidR="00A56A60" w:rsidRPr="001206CE" w14:paraId="6D18A30E" w14:textId="77777777" w:rsidTr="00A56A60">
        <w:trPr>
          <w:trHeight w:val="792"/>
        </w:trPr>
        <w:tc>
          <w:tcPr>
            <w:tcW w:w="4590" w:type="dxa"/>
            <w:vMerge w:val="restart"/>
          </w:tcPr>
          <w:p w14:paraId="3E712653" w14:textId="4160C383" w:rsidR="00A56A60" w:rsidRPr="001206CE" w:rsidRDefault="00000000" w:rsidP="00BC29B8">
            <w:pPr>
              <w:pStyle w:val="Informacindecontacto"/>
            </w:pPr>
            <w:sdt>
              <w:sdtPr>
                <w:id w:val="-1586065519"/>
                <w:placeholder>
                  <w:docPart w:val="63219E2954174068A80233D20D15F100"/>
                </w:placeholder>
                <w15:appearance w15:val="hidden"/>
              </w:sdtPr>
              <w:sdtContent>
                <w:r w:rsidR="00A56A60">
                  <w:t>Fecha</w:t>
                </w:r>
              </w:sdtContent>
            </w:sdt>
          </w:p>
          <w:p w14:paraId="398BD312" w14:textId="12B2F971" w:rsidR="00333939" w:rsidRDefault="00333939" w:rsidP="00333939">
            <w:pPr>
              <w:pStyle w:val="Informacindecontacto"/>
              <w:spacing w:before="0"/>
              <w:rPr>
                <w:b w:val="0"/>
                <w:caps w:val="0"/>
                <w:color w:val="171717" w:themeColor="background2" w:themeShade="1A"/>
                <w:szCs w:val="20"/>
                <w:lang w:bidi="es-ES"/>
              </w:rPr>
            </w:pPr>
            <w:r>
              <w:rPr>
                <w:b w:val="0"/>
                <w:caps w:val="0"/>
                <w:color w:val="171717" w:themeColor="background2" w:themeShade="1A"/>
                <w:szCs w:val="20"/>
                <w:lang w:bidi="es-ES"/>
              </w:rPr>
              <w:fldChar w:fldCharType="begin"/>
            </w:r>
            <w:r>
              <w:rPr>
                <w:b w:val="0"/>
                <w:caps w:val="0"/>
                <w:color w:val="171717" w:themeColor="background2" w:themeShade="1A"/>
                <w:szCs w:val="20"/>
                <w:lang w:bidi="es-ES"/>
              </w:rPr>
              <w:instrText xml:space="preserve"> TIME \@ "d' de 'MMMM' de 'yyyy" </w:instrText>
            </w:r>
            <w:r>
              <w:rPr>
                <w:b w:val="0"/>
                <w:caps w:val="0"/>
                <w:color w:val="171717" w:themeColor="background2" w:themeShade="1A"/>
                <w:szCs w:val="20"/>
                <w:lang w:bidi="es-ES"/>
              </w:rPr>
              <w:fldChar w:fldCharType="separate"/>
            </w:r>
            <w:r w:rsidR="00177798">
              <w:rPr>
                <w:b w:val="0"/>
                <w:caps w:val="0"/>
                <w:noProof/>
                <w:color w:val="171717" w:themeColor="background2" w:themeShade="1A"/>
                <w:szCs w:val="20"/>
                <w:lang w:bidi="es-ES"/>
              </w:rPr>
              <w:t>11 de abril de 2025</w:t>
            </w:r>
            <w:r>
              <w:rPr>
                <w:b w:val="0"/>
                <w:caps w:val="0"/>
                <w:color w:val="171717" w:themeColor="background2" w:themeShade="1A"/>
                <w:szCs w:val="20"/>
                <w:lang w:bidi="es-ES"/>
              </w:rPr>
              <w:fldChar w:fldCharType="end"/>
            </w:r>
          </w:p>
          <w:p w14:paraId="4594FAD0" w14:textId="0CF8A2D7" w:rsidR="00A56A60" w:rsidRPr="001206CE" w:rsidRDefault="00000000" w:rsidP="000606D3">
            <w:pPr>
              <w:pStyle w:val="Informacindecontacto"/>
              <w:spacing w:before="240"/>
            </w:pPr>
            <w:sdt>
              <w:sdtPr>
                <w:id w:val="-1955478738"/>
                <w:placeholder>
                  <w:docPart w:val="65F2867625B148829832F5C628272546"/>
                </w:placeholder>
                <w15:appearance w15:val="hidden"/>
              </w:sdtPr>
              <w:sdtContent>
                <w:r w:rsidR="00A56A60">
                  <w:t>Profesor</w:t>
                </w:r>
              </w:sdtContent>
            </w:sdt>
          </w:p>
          <w:p w14:paraId="7F66C7F6" w14:textId="77777777" w:rsidR="00A56A60" w:rsidRPr="001206CE" w:rsidRDefault="00000000" w:rsidP="00C72F49">
            <w:sdt>
              <w:sdtPr>
                <w:id w:val="-1580285944"/>
                <w:placeholder>
                  <w:docPart w:val="4CBDF94E153249ADBD0791F172731F4E"/>
                </w:placeholder>
                <w15:appearance w15:val="hidden"/>
              </w:sdtPr>
              <w:sdtContent>
                <w:r w:rsidR="00A56A60" w:rsidRPr="006D40A8">
                  <w:t>Moreno Cervantes Axel Ernesto</w:t>
                </w:r>
              </w:sdtContent>
            </w:sdt>
            <w:r w:rsidR="00A56A60" w:rsidRPr="001206CE">
              <w:rPr>
                <w:lang w:bidi="es-ES"/>
              </w:rPr>
              <w:t xml:space="preserve"> </w:t>
            </w:r>
          </w:p>
          <w:p w14:paraId="46CA8245" w14:textId="4760EFDE" w:rsidR="00A56A60" w:rsidRPr="001206CE" w:rsidRDefault="00000000" w:rsidP="000606D3">
            <w:pPr>
              <w:pStyle w:val="Informacindecontacto"/>
              <w:spacing w:before="240"/>
            </w:pPr>
            <w:sdt>
              <w:sdtPr>
                <w:id w:val="-989092326"/>
                <w:placeholder>
                  <w:docPart w:val="8B38FE56D96B4F72BCCEAF0E83EE44B2"/>
                </w:placeholder>
                <w15:appearance w15:val="hidden"/>
              </w:sdtPr>
              <w:sdtContent>
                <w:r w:rsidR="00A56A60">
                  <w:t>Grupo</w:t>
                </w:r>
              </w:sdtContent>
            </w:sdt>
          </w:p>
          <w:p w14:paraId="1B11066F" w14:textId="61F45ED7" w:rsidR="00A56A60" w:rsidRDefault="00A56A60" w:rsidP="00156A3A">
            <w:pPr>
              <w:spacing w:after="0" w:line="240" w:lineRule="auto"/>
              <w:jc w:val="left"/>
            </w:pPr>
            <w:r>
              <w:t>6CM2</w:t>
            </w:r>
          </w:p>
        </w:tc>
        <w:tc>
          <w:tcPr>
            <w:tcW w:w="5220" w:type="dxa"/>
          </w:tcPr>
          <w:p w14:paraId="488FE1C8" w14:textId="77777777" w:rsidR="00A56A60" w:rsidRDefault="00A56A60" w:rsidP="00BC29B8">
            <w:pPr>
              <w:pStyle w:val="Informacindecontacto"/>
            </w:pPr>
            <w:r>
              <w:t>Materia</w:t>
            </w:r>
          </w:p>
          <w:p w14:paraId="1F3C731B" w14:textId="07CFC39C" w:rsidR="00A56A60" w:rsidRDefault="00A56A60" w:rsidP="00A56A60">
            <w:pPr>
              <w:pStyle w:val="Textoalineadoaladerecha"/>
              <w:jc w:val="left"/>
            </w:pPr>
            <w:r w:rsidRPr="006D40A8">
              <w:t>Aplicaciones para comunicaciones de red</w:t>
            </w:r>
          </w:p>
        </w:tc>
      </w:tr>
      <w:tr w:rsidR="00A56A60" w:rsidRPr="001206CE" w14:paraId="74B13273" w14:textId="77777777" w:rsidTr="000606D3">
        <w:trPr>
          <w:trHeight w:val="1953"/>
        </w:trPr>
        <w:tc>
          <w:tcPr>
            <w:tcW w:w="4590" w:type="dxa"/>
            <w:vMerge/>
          </w:tcPr>
          <w:p w14:paraId="7D592A65" w14:textId="52A27BB8" w:rsidR="00A56A60" w:rsidRPr="001206CE" w:rsidRDefault="00A56A60" w:rsidP="00A56A60"/>
        </w:tc>
        <w:tc>
          <w:tcPr>
            <w:tcW w:w="5220" w:type="dxa"/>
          </w:tcPr>
          <w:p w14:paraId="733E3F7F" w14:textId="473F9148" w:rsidR="00A56A60" w:rsidRDefault="00000000" w:rsidP="00BC29B8">
            <w:pPr>
              <w:pStyle w:val="Informacindecontacto"/>
            </w:pPr>
            <w:sdt>
              <w:sdtPr>
                <w:id w:val="1447433637"/>
                <w:placeholder>
                  <w:docPart w:val="0B43F6452B50458F9F9BEA15C1B63384"/>
                </w:placeholder>
                <w15:appearance w15:val="hidden"/>
              </w:sdtPr>
              <w:sdtContent>
                <w:r w:rsidR="00A56A60">
                  <w:t>Alumnos</w:t>
                </w:r>
              </w:sdtContent>
            </w:sdt>
          </w:p>
          <w:p w14:paraId="3616E3D9" w14:textId="77777777" w:rsidR="00A56A60" w:rsidRPr="00A56A60" w:rsidRDefault="00A56A60" w:rsidP="00BC29B8">
            <w:pPr>
              <w:pStyle w:val="Textoalineadoaladerecha"/>
              <w:numPr>
                <w:ilvl w:val="0"/>
                <w:numId w:val="1"/>
              </w:numPr>
              <w:jc w:val="left"/>
            </w:pPr>
            <w:r w:rsidRPr="00A56A60">
              <w:t>Guevara Badillo Areli Alejandra</w:t>
            </w:r>
          </w:p>
          <w:p w14:paraId="272FC749" w14:textId="77777777" w:rsidR="00A56A60" w:rsidRPr="00A56A60" w:rsidRDefault="00A56A60" w:rsidP="00BC29B8">
            <w:pPr>
              <w:pStyle w:val="Textoalineadoaladerecha"/>
              <w:numPr>
                <w:ilvl w:val="0"/>
                <w:numId w:val="1"/>
              </w:numPr>
              <w:jc w:val="left"/>
            </w:pPr>
            <w:r w:rsidRPr="00A56A60">
              <w:t>Ramírez Martínez Alejandro</w:t>
            </w:r>
            <w:r w:rsidRPr="00A56A60">
              <w:rPr>
                <w:lang w:bidi="es-ES"/>
              </w:rPr>
              <w:t xml:space="preserve"> </w:t>
            </w:r>
          </w:p>
          <w:p w14:paraId="2D88D070" w14:textId="77777777" w:rsidR="00A56A60" w:rsidRPr="001206CE" w:rsidRDefault="00A56A60" w:rsidP="00A56A60">
            <w:pPr>
              <w:pStyle w:val="Textoalineadoaladerecha"/>
            </w:pPr>
          </w:p>
        </w:tc>
      </w:tr>
    </w:tbl>
    <w:p w14:paraId="46902DFC" w14:textId="2709413C" w:rsidR="00644900" w:rsidRPr="00644900" w:rsidRDefault="00644900" w:rsidP="007A5D1C">
      <w:pPr>
        <w:pStyle w:val="Ttulo1"/>
        <w:ind w:left="0"/>
        <w:jc w:val="center"/>
        <w:rPr>
          <w:lang w:val="es-US"/>
        </w:rPr>
      </w:pPr>
      <w:r w:rsidRPr="007A5D1C">
        <w:rPr>
          <w:sz w:val="24"/>
          <w:szCs w:val="56"/>
          <w:lang w:val="es-US"/>
        </w:rPr>
        <w:t>Cantidad máxima de descriptores de E/S que puede tener un proceso</w:t>
      </w:r>
    </w:p>
    <w:p w14:paraId="2441079F" w14:textId="77777777" w:rsidR="00644900" w:rsidRPr="00644900" w:rsidRDefault="00644900" w:rsidP="00644900">
      <w:pPr>
        <w:rPr>
          <w:lang w:val="es-US"/>
        </w:rPr>
      </w:pPr>
      <w:r w:rsidRPr="00644900">
        <w:rPr>
          <w:lang w:val="es-US"/>
        </w:rPr>
        <w:t>En los sistemas operativos tipo Unix/Linux, cada proceso tiene un límite en la cantidad de descriptores de archivo (E/S) que puede mantener abiertos al mismo tiempo. Estos descriptores se utilizan para manejar recursos como archivos, sockets, dispositivos y tuberías.</w:t>
      </w:r>
    </w:p>
    <w:p w14:paraId="6DCE27E4" w14:textId="77777777" w:rsidR="00644900" w:rsidRPr="00644900" w:rsidRDefault="00644900" w:rsidP="00644900">
      <w:pPr>
        <w:rPr>
          <w:b/>
          <w:bCs/>
          <w:lang w:val="es-US"/>
        </w:rPr>
      </w:pPr>
      <w:r w:rsidRPr="00644900">
        <w:rPr>
          <w:b/>
          <w:bCs/>
          <w:lang w:val="es-US"/>
        </w:rPr>
        <w:t>1. ¿Qué son los descriptores de E/S?</w:t>
      </w:r>
    </w:p>
    <w:p w14:paraId="18DD3A76" w14:textId="77777777" w:rsidR="00644900" w:rsidRPr="00644900" w:rsidRDefault="00644900" w:rsidP="00644900">
      <w:pPr>
        <w:rPr>
          <w:lang w:val="es-US"/>
        </w:rPr>
      </w:pPr>
      <w:r w:rsidRPr="00644900">
        <w:rPr>
          <w:lang w:val="es-US"/>
        </w:rPr>
        <w:t xml:space="preserve">Los descriptores de E/S (Input/Output </w:t>
      </w:r>
      <w:proofErr w:type="spellStart"/>
      <w:r w:rsidRPr="00644900">
        <w:rPr>
          <w:lang w:val="es-US"/>
        </w:rPr>
        <w:t>Descriptors</w:t>
      </w:r>
      <w:proofErr w:type="spellEnd"/>
      <w:r w:rsidRPr="00644900">
        <w:rPr>
          <w:lang w:val="es-US"/>
        </w:rPr>
        <w:t>) son identificadores enteros que el sistema operativo asigna a cada archivo o recurso abierto por un proceso. Los tres primeros descriptores están reservados por el sistema:</w:t>
      </w:r>
    </w:p>
    <w:p w14:paraId="7A18723E" w14:textId="77777777" w:rsidR="00644900" w:rsidRPr="00644900" w:rsidRDefault="00644900" w:rsidP="00644900">
      <w:pPr>
        <w:numPr>
          <w:ilvl w:val="0"/>
          <w:numId w:val="32"/>
        </w:numPr>
        <w:rPr>
          <w:lang w:val="es-US"/>
        </w:rPr>
      </w:pPr>
      <w:r w:rsidRPr="00644900">
        <w:rPr>
          <w:lang w:val="es-US"/>
        </w:rPr>
        <w:t>0: Entrada estándar (</w:t>
      </w:r>
      <w:proofErr w:type="spellStart"/>
      <w:r w:rsidRPr="00644900">
        <w:rPr>
          <w:lang w:val="es-US"/>
        </w:rPr>
        <w:t>stdin</w:t>
      </w:r>
      <w:proofErr w:type="spellEnd"/>
      <w:r w:rsidRPr="00644900">
        <w:rPr>
          <w:lang w:val="es-US"/>
        </w:rPr>
        <w:t>)</w:t>
      </w:r>
    </w:p>
    <w:p w14:paraId="16E3A944" w14:textId="77777777" w:rsidR="00644900" w:rsidRPr="00644900" w:rsidRDefault="00644900" w:rsidP="00644900">
      <w:pPr>
        <w:numPr>
          <w:ilvl w:val="0"/>
          <w:numId w:val="32"/>
        </w:numPr>
        <w:rPr>
          <w:lang w:val="es-US"/>
        </w:rPr>
      </w:pPr>
      <w:r w:rsidRPr="00644900">
        <w:rPr>
          <w:lang w:val="es-US"/>
        </w:rPr>
        <w:t>1: Salida estándar (</w:t>
      </w:r>
      <w:proofErr w:type="spellStart"/>
      <w:r w:rsidRPr="00644900">
        <w:rPr>
          <w:lang w:val="es-US"/>
        </w:rPr>
        <w:t>stdout</w:t>
      </w:r>
      <w:proofErr w:type="spellEnd"/>
      <w:r w:rsidRPr="00644900">
        <w:rPr>
          <w:lang w:val="es-US"/>
        </w:rPr>
        <w:t>)</w:t>
      </w:r>
    </w:p>
    <w:p w14:paraId="36E1492E" w14:textId="77777777" w:rsidR="00644900" w:rsidRPr="00644900" w:rsidRDefault="00644900" w:rsidP="00644900">
      <w:pPr>
        <w:numPr>
          <w:ilvl w:val="0"/>
          <w:numId w:val="32"/>
        </w:numPr>
        <w:rPr>
          <w:lang w:val="es-US"/>
        </w:rPr>
      </w:pPr>
      <w:r w:rsidRPr="00644900">
        <w:rPr>
          <w:lang w:val="es-US"/>
        </w:rPr>
        <w:t>2: Error estándar (</w:t>
      </w:r>
      <w:proofErr w:type="spellStart"/>
      <w:r w:rsidRPr="00644900">
        <w:rPr>
          <w:lang w:val="es-US"/>
        </w:rPr>
        <w:t>stderr</w:t>
      </w:r>
      <w:proofErr w:type="spellEnd"/>
      <w:r w:rsidRPr="00644900">
        <w:rPr>
          <w:lang w:val="es-US"/>
        </w:rPr>
        <w:t>)</w:t>
      </w:r>
    </w:p>
    <w:p w14:paraId="7BC13B61" w14:textId="77777777" w:rsidR="00644900" w:rsidRPr="00644900" w:rsidRDefault="00644900" w:rsidP="00644900">
      <w:pPr>
        <w:rPr>
          <w:b/>
          <w:bCs/>
          <w:lang w:val="es-US"/>
        </w:rPr>
      </w:pPr>
      <w:r w:rsidRPr="00644900">
        <w:rPr>
          <w:b/>
          <w:bCs/>
          <w:lang w:val="es-US"/>
        </w:rPr>
        <w:t>2. Límite máximo de descriptores por proceso</w:t>
      </w:r>
    </w:p>
    <w:p w14:paraId="3F0FF7FE" w14:textId="77777777" w:rsidR="00644900" w:rsidRPr="00644900" w:rsidRDefault="00644900" w:rsidP="00644900">
      <w:pPr>
        <w:rPr>
          <w:lang w:val="es-US"/>
        </w:rPr>
      </w:pPr>
      <w:r w:rsidRPr="00644900">
        <w:rPr>
          <w:lang w:val="es-US"/>
        </w:rPr>
        <w:t>Este límite es una constante del sistema, aunque puede configurarse dentro de ciertos rangos:</w:t>
      </w:r>
    </w:p>
    <w:p w14:paraId="62A99992" w14:textId="77777777" w:rsidR="00644900" w:rsidRPr="00644900" w:rsidRDefault="00644900" w:rsidP="00644900">
      <w:pPr>
        <w:numPr>
          <w:ilvl w:val="0"/>
          <w:numId w:val="33"/>
        </w:numPr>
        <w:rPr>
          <w:lang w:val="es-US"/>
        </w:rPr>
      </w:pPr>
      <w:r w:rsidRPr="00644900">
        <w:rPr>
          <w:b/>
          <w:bCs/>
          <w:lang w:val="es-US"/>
        </w:rPr>
        <w:t>Límite por defecto:</w:t>
      </w:r>
      <w:r w:rsidRPr="00644900">
        <w:rPr>
          <w:lang w:val="es-US"/>
        </w:rPr>
        <w:t xml:space="preserve"> Normalmente es </w:t>
      </w:r>
      <w:r w:rsidRPr="00644900">
        <w:rPr>
          <w:b/>
          <w:bCs/>
          <w:lang w:val="es-US"/>
        </w:rPr>
        <w:t>1024</w:t>
      </w:r>
      <w:r w:rsidRPr="00644900">
        <w:rPr>
          <w:lang w:val="es-US"/>
        </w:rPr>
        <w:t xml:space="preserve"> descriptores por proceso.</w:t>
      </w:r>
    </w:p>
    <w:p w14:paraId="1F756F20" w14:textId="054642D2" w:rsidR="00644900" w:rsidRPr="00644900" w:rsidRDefault="00644900" w:rsidP="00644900">
      <w:pPr>
        <w:numPr>
          <w:ilvl w:val="0"/>
          <w:numId w:val="33"/>
        </w:numPr>
        <w:rPr>
          <w:lang w:val="es-US"/>
        </w:rPr>
      </w:pPr>
      <w:r w:rsidRPr="00644900">
        <w:rPr>
          <w:b/>
          <w:bCs/>
          <w:lang w:val="es-US"/>
        </w:rPr>
        <w:t>Límite máximo absoluto:</w:t>
      </w:r>
      <w:r w:rsidRPr="00644900">
        <w:rPr>
          <w:lang w:val="es-US"/>
        </w:rPr>
        <w:t xml:space="preserve"> Puede alcanzar hasta </w:t>
      </w:r>
      <w:r w:rsidRPr="00644900">
        <w:rPr>
          <w:b/>
          <w:bCs/>
          <w:lang w:val="es-US"/>
        </w:rPr>
        <w:t>1,048,576</w:t>
      </w:r>
      <w:r w:rsidRPr="00644900">
        <w:rPr>
          <w:lang w:val="es-US"/>
        </w:rPr>
        <w:t xml:space="preserve"> descriptores (dependiendo de la configuración del sistema</w:t>
      </w:r>
      <w:r w:rsidR="000474E5">
        <w:rPr>
          <w:lang w:val="es-US"/>
        </w:rPr>
        <w:t xml:space="preserve"> operativo</w:t>
      </w:r>
      <w:r w:rsidRPr="00644900">
        <w:rPr>
          <w:lang w:val="es-US"/>
        </w:rPr>
        <w:t>).</w:t>
      </w:r>
    </w:p>
    <w:p w14:paraId="7734E67A" w14:textId="77777777" w:rsidR="00644900" w:rsidRPr="00644900" w:rsidRDefault="00644900" w:rsidP="00644900">
      <w:pPr>
        <w:numPr>
          <w:ilvl w:val="0"/>
          <w:numId w:val="33"/>
        </w:numPr>
        <w:rPr>
          <w:lang w:val="es-US"/>
        </w:rPr>
      </w:pPr>
      <w:r w:rsidRPr="00644900">
        <w:rPr>
          <w:b/>
          <w:bCs/>
          <w:lang w:val="es-US"/>
        </w:rPr>
        <w:t xml:space="preserve">Constante del </w:t>
      </w:r>
      <w:proofErr w:type="spellStart"/>
      <w:r w:rsidRPr="00644900">
        <w:rPr>
          <w:b/>
          <w:bCs/>
          <w:lang w:val="es-US"/>
        </w:rPr>
        <w:t>kernel</w:t>
      </w:r>
      <w:proofErr w:type="spellEnd"/>
      <w:r w:rsidRPr="00644900">
        <w:rPr>
          <w:b/>
          <w:bCs/>
          <w:lang w:val="es-US"/>
        </w:rPr>
        <w:t>:</w:t>
      </w:r>
      <w:r w:rsidRPr="00644900">
        <w:rPr>
          <w:lang w:val="es-US"/>
        </w:rPr>
        <w:t xml:space="preserve"> En muchas versiones modernas de Linux, el valor máximo está definido como:</w:t>
      </w:r>
    </w:p>
    <w:p w14:paraId="08471672" w14:textId="5A31DBE0" w:rsidR="00644900" w:rsidRPr="00644900" w:rsidRDefault="00644900" w:rsidP="009F3350">
      <w:pPr>
        <w:pStyle w:val="Cdigo"/>
        <w:ind w:left="810"/>
      </w:pPr>
      <w:r w:rsidRPr="00644900">
        <w:t>#define NR_OPEN 1048576</w:t>
      </w:r>
    </w:p>
    <w:p w14:paraId="2A34DB32" w14:textId="77777777" w:rsidR="00644900" w:rsidRPr="00644900" w:rsidRDefault="00644900" w:rsidP="009F3350">
      <w:pPr>
        <w:spacing w:before="240"/>
        <w:rPr>
          <w:b/>
          <w:bCs/>
          <w:lang w:val="es-US"/>
        </w:rPr>
      </w:pPr>
      <w:r w:rsidRPr="00644900">
        <w:rPr>
          <w:b/>
          <w:bCs/>
          <w:lang w:val="es-US"/>
        </w:rPr>
        <w:t>Conclusión</w:t>
      </w:r>
    </w:p>
    <w:p w14:paraId="3375149B" w14:textId="27886A13" w:rsidR="00820344" w:rsidRPr="003E2C15" w:rsidRDefault="00644900" w:rsidP="002A52A5">
      <w:pPr>
        <w:rPr>
          <w:lang w:val="es-US"/>
        </w:rPr>
      </w:pPr>
      <w:r w:rsidRPr="00644900">
        <w:rPr>
          <w:lang w:val="es-US"/>
        </w:rPr>
        <w:t xml:space="preserve">El número máximo de escritores o lectores de E/S que puede tener un proceso está limitado por el número de descriptores de archivos que puede abrir. Este número es una constante configurable del sistema operativo, siendo </w:t>
      </w:r>
      <w:r w:rsidRPr="00644900">
        <w:rPr>
          <w:highlight w:val="yellow"/>
          <w:lang w:val="es-US"/>
        </w:rPr>
        <w:t xml:space="preserve">1024 el valor por defecto en la mayoría de </w:t>
      </w:r>
      <w:r w:rsidR="009F3350" w:rsidRPr="009F3350">
        <w:rPr>
          <w:highlight w:val="yellow"/>
          <w:lang w:val="es-US"/>
        </w:rPr>
        <w:t>los sistemas</w:t>
      </w:r>
      <w:r w:rsidRPr="00644900">
        <w:rPr>
          <w:lang w:val="es-US"/>
        </w:rPr>
        <w:t>, y hasta más de un millón en configuraciones avanzadas.</w:t>
      </w:r>
    </w:p>
    <w:sectPr w:rsidR="00820344" w:rsidRPr="003E2C15" w:rsidSect="002A52A5">
      <w:footerReference w:type="default" r:id="rId11"/>
      <w:pgSz w:w="11906" w:h="16838" w:code="9"/>
      <w:pgMar w:top="810" w:right="1080" w:bottom="90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E7592" w14:textId="77777777" w:rsidR="00770724" w:rsidRDefault="00770724" w:rsidP="00EE0F7F">
      <w:r>
        <w:separator/>
      </w:r>
    </w:p>
  </w:endnote>
  <w:endnote w:type="continuationSeparator" w:id="0">
    <w:p w14:paraId="11106369" w14:textId="77777777" w:rsidR="00770724" w:rsidRDefault="00770724" w:rsidP="00EE0F7F">
      <w:r>
        <w:continuationSeparator/>
      </w:r>
    </w:p>
  </w:endnote>
  <w:endnote w:type="continuationNotice" w:id="1">
    <w:p w14:paraId="0A0FC61E" w14:textId="77777777" w:rsidR="00770724" w:rsidRDefault="00770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DDEC6" w14:textId="77777777" w:rsidR="00DA124E" w:rsidRDefault="00DA124E" w:rsidP="00EE0F7F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2654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6081451" w14:textId="77777777" w:rsidR="00DA124E" w:rsidRDefault="00DA124E" w:rsidP="00EE0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9D647" w14:textId="77777777" w:rsidR="00770724" w:rsidRDefault="00770724" w:rsidP="00EE0F7F">
      <w:r>
        <w:separator/>
      </w:r>
    </w:p>
  </w:footnote>
  <w:footnote w:type="continuationSeparator" w:id="0">
    <w:p w14:paraId="199ABB50" w14:textId="77777777" w:rsidR="00770724" w:rsidRDefault="00770724" w:rsidP="00EE0F7F">
      <w:r>
        <w:continuationSeparator/>
      </w:r>
    </w:p>
  </w:footnote>
  <w:footnote w:type="continuationNotice" w:id="1">
    <w:p w14:paraId="7B37E69C" w14:textId="77777777" w:rsidR="00770724" w:rsidRDefault="007707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845"/>
    <w:multiLevelType w:val="multilevel"/>
    <w:tmpl w:val="C98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C09DA"/>
    <w:multiLevelType w:val="multilevel"/>
    <w:tmpl w:val="44B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72C3"/>
    <w:multiLevelType w:val="hybridMultilevel"/>
    <w:tmpl w:val="CACEC514"/>
    <w:lvl w:ilvl="0" w:tplc="0D446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046B9"/>
    <w:multiLevelType w:val="multilevel"/>
    <w:tmpl w:val="D54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16379"/>
    <w:multiLevelType w:val="multilevel"/>
    <w:tmpl w:val="DF5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339A1"/>
    <w:multiLevelType w:val="hybridMultilevel"/>
    <w:tmpl w:val="46F44F3C"/>
    <w:lvl w:ilvl="0" w:tplc="0D446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0BFC"/>
    <w:multiLevelType w:val="hybridMultilevel"/>
    <w:tmpl w:val="ED3230B6"/>
    <w:lvl w:ilvl="0" w:tplc="0D446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864E6"/>
    <w:multiLevelType w:val="multilevel"/>
    <w:tmpl w:val="2E7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1211C"/>
    <w:multiLevelType w:val="multilevel"/>
    <w:tmpl w:val="E9D0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F0B72"/>
    <w:multiLevelType w:val="multilevel"/>
    <w:tmpl w:val="717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34F04"/>
    <w:multiLevelType w:val="multilevel"/>
    <w:tmpl w:val="3104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5302B"/>
    <w:multiLevelType w:val="multilevel"/>
    <w:tmpl w:val="3F0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97607"/>
    <w:multiLevelType w:val="multilevel"/>
    <w:tmpl w:val="590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20526"/>
    <w:multiLevelType w:val="multilevel"/>
    <w:tmpl w:val="493A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024E6"/>
    <w:multiLevelType w:val="multilevel"/>
    <w:tmpl w:val="85B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6157E"/>
    <w:multiLevelType w:val="multilevel"/>
    <w:tmpl w:val="682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944A0"/>
    <w:multiLevelType w:val="multilevel"/>
    <w:tmpl w:val="E730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0649D"/>
    <w:multiLevelType w:val="multilevel"/>
    <w:tmpl w:val="60E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34A1D"/>
    <w:multiLevelType w:val="hybridMultilevel"/>
    <w:tmpl w:val="17D23714"/>
    <w:lvl w:ilvl="0" w:tplc="0D446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1B2F8E"/>
    <w:multiLevelType w:val="multilevel"/>
    <w:tmpl w:val="4D34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252A5"/>
    <w:multiLevelType w:val="multilevel"/>
    <w:tmpl w:val="8EE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33670"/>
    <w:multiLevelType w:val="multilevel"/>
    <w:tmpl w:val="6F4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51186"/>
    <w:multiLevelType w:val="multilevel"/>
    <w:tmpl w:val="082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F0CF3"/>
    <w:multiLevelType w:val="multilevel"/>
    <w:tmpl w:val="155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96964"/>
    <w:multiLevelType w:val="hybridMultilevel"/>
    <w:tmpl w:val="EDEAC0C6"/>
    <w:lvl w:ilvl="0" w:tplc="0D446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374EE"/>
    <w:multiLevelType w:val="hybridMultilevel"/>
    <w:tmpl w:val="39E689E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96CFF"/>
    <w:multiLevelType w:val="multilevel"/>
    <w:tmpl w:val="8828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31FA6"/>
    <w:multiLevelType w:val="multilevel"/>
    <w:tmpl w:val="C5D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E5D20"/>
    <w:multiLevelType w:val="multilevel"/>
    <w:tmpl w:val="E23E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A2B00"/>
    <w:multiLevelType w:val="multilevel"/>
    <w:tmpl w:val="DA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66F17"/>
    <w:multiLevelType w:val="multilevel"/>
    <w:tmpl w:val="4F5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D57E32"/>
    <w:multiLevelType w:val="hybridMultilevel"/>
    <w:tmpl w:val="5226070C"/>
    <w:lvl w:ilvl="0" w:tplc="0D446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315FE8"/>
    <w:multiLevelType w:val="multilevel"/>
    <w:tmpl w:val="494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D32933"/>
    <w:multiLevelType w:val="multilevel"/>
    <w:tmpl w:val="7A7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48640">
    <w:abstractNumId w:val="24"/>
  </w:num>
  <w:num w:numId="2" w16cid:durableId="1755858000">
    <w:abstractNumId w:val="31"/>
  </w:num>
  <w:num w:numId="3" w16cid:durableId="634993640">
    <w:abstractNumId w:val="2"/>
  </w:num>
  <w:num w:numId="4" w16cid:durableId="315384175">
    <w:abstractNumId w:val="6"/>
  </w:num>
  <w:num w:numId="5" w16cid:durableId="1705322406">
    <w:abstractNumId w:val="18"/>
  </w:num>
  <w:num w:numId="6" w16cid:durableId="21977931">
    <w:abstractNumId w:val="5"/>
  </w:num>
  <w:num w:numId="7" w16cid:durableId="1165777776">
    <w:abstractNumId w:val="20"/>
  </w:num>
  <w:num w:numId="8" w16cid:durableId="766266670">
    <w:abstractNumId w:val="11"/>
  </w:num>
  <w:num w:numId="9" w16cid:durableId="1958442141">
    <w:abstractNumId w:val="12"/>
  </w:num>
  <w:num w:numId="10" w16cid:durableId="1160123223">
    <w:abstractNumId w:val="3"/>
  </w:num>
  <w:num w:numId="11" w16cid:durableId="1232471883">
    <w:abstractNumId w:val="9"/>
  </w:num>
  <w:num w:numId="12" w16cid:durableId="1339382166">
    <w:abstractNumId w:val="28"/>
  </w:num>
  <w:num w:numId="13" w16cid:durableId="1996957832">
    <w:abstractNumId w:val="27"/>
  </w:num>
  <w:num w:numId="14" w16cid:durableId="1229070951">
    <w:abstractNumId w:val="15"/>
  </w:num>
  <w:num w:numId="15" w16cid:durableId="277102887">
    <w:abstractNumId w:val="26"/>
  </w:num>
  <w:num w:numId="16" w16cid:durableId="209920833">
    <w:abstractNumId w:val="1"/>
  </w:num>
  <w:num w:numId="17" w16cid:durableId="1433816947">
    <w:abstractNumId w:val="33"/>
  </w:num>
  <w:num w:numId="18" w16cid:durableId="1179471061">
    <w:abstractNumId w:val="7"/>
  </w:num>
  <w:num w:numId="19" w16cid:durableId="1469781955">
    <w:abstractNumId w:val="22"/>
  </w:num>
  <w:num w:numId="20" w16cid:durableId="923612664">
    <w:abstractNumId w:val="23"/>
  </w:num>
  <w:num w:numId="21" w16cid:durableId="669675388">
    <w:abstractNumId w:val="21"/>
  </w:num>
  <w:num w:numId="22" w16cid:durableId="276255187">
    <w:abstractNumId w:val="0"/>
  </w:num>
  <w:num w:numId="23" w16cid:durableId="911819617">
    <w:abstractNumId w:val="13"/>
  </w:num>
  <w:num w:numId="24" w16cid:durableId="329526066">
    <w:abstractNumId w:val="14"/>
  </w:num>
  <w:num w:numId="25" w16cid:durableId="230311557">
    <w:abstractNumId w:val="8"/>
  </w:num>
  <w:num w:numId="26" w16cid:durableId="585578062">
    <w:abstractNumId w:val="29"/>
  </w:num>
  <w:num w:numId="27" w16cid:durableId="76557073">
    <w:abstractNumId w:val="32"/>
  </w:num>
  <w:num w:numId="28" w16cid:durableId="276912104">
    <w:abstractNumId w:val="17"/>
  </w:num>
  <w:num w:numId="29" w16cid:durableId="1008213262">
    <w:abstractNumId w:val="16"/>
  </w:num>
  <w:num w:numId="30" w16cid:durableId="617879718">
    <w:abstractNumId w:val="30"/>
  </w:num>
  <w:num w:numId="31" w16cid:durableId="1822040522">
    <w:abstractNumId w:val="25"/>
  </w:num>
  <w:num w:numId="32" w16cid:durableId="1893346348">
    <w:abstractNumId w:val="10"/>
  </w:num>
  <w:num w:numId="33" w16cid:durableId="1001658457">
    <w:abstractNumId w:val="19"/>
  </w:num>
  <w:num w:numId="34" w16cid:durableId="1355887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8"/>
    <w:rsid w:val="00003839"/>
    <w:rsid w:val="0000555F"/>
    <w:rsid w:val="00016EEA"/>
    <w:rsid w:val="00017EBC"/>
    <w:rsid w:val="0004621B"/>
    <w:rsid w:val="000474E5"/>
    <w:rsid w:val="000606D3"/>
    <w:rsid w:val="0006755F"/>
    <w:rsid w:val="00071BD6"/>
    <w:rsid w:val="0007294A"/>
    <w:rsid w:val="00084A50"/>
    <w:rsid w:val="00091FDA"/>
    <w:rsid w:val="000A71D3"/>
    <w:rsid w:val="000E2EDE"/>
    <w:rsid w:val="000E34F4"/>
    <w:rsid w:val="000E4D4D"/>
    <w:rsid w:val="000F3D19"/>
    <w:rsid w:val="001069E0"/>
    <w:rsid w:val="001206CE"/>
    <w:rsid w:val="00124AE4"/>
    <w:rsid w:val="00131F5D"/>
    <w:rsid w:val="00141CC5"/>
    <w:rsid w:val="00145B99"/>
    <w:rsid w:val="00156A3A"/>
    <w:rsid w:val="00161833"/>
    <w:rsid w:val="00164E08"/>
    <w:rsid w:val="001763E5"/>
    <w:rsid w:val="00177798"/>
    <w:rsid w:val="0018346C"/>
    <w:rsid w:val="00184F6D"/>
    <w:rsid w:val="001929F1"/>
    <w:rsid w:val="00197523"/>
    <w:rsid w:val="001C2395"/>
    <w:rsid w:val="001D02AD"/>
    <w:rsid w:val="001D1A99"/>
    <w:rsid w:val="001D1F64"/>
    <w:rsid w:val="001E2363"/>
    <w:rsid w:val="001F1199"/>
    <w:rsid w:val="001F67CD"/>
    <w:rsid w:val="00202A3A"/>
    <w:rsid w:val="00215AB4"/>
    <w:rsid w:val="00232D51"/>
    <w:rsid w:val="00232DEA"/>
    <w:rsid w:val="00243832"/>
    <w:rsid w:val="00246940"/>
    <w:rsid w:val="00253682"/>
    <w:rsid w:val="0027214F"/>
    <w:rsid w:val="002840D4"/>
    <w:rsid w:val="00297EE9"/>
    <w:rsid w:val="002A2D37"/>
    <w:rsid w:val="002A3E9B"/>
    <w:rsid w:val="002A52A5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3939"/>
    <w:rsid w:val="003347B7"/>
    <w:rsid w:val="00335034"/>
    <w:rsid w:val="00341E52"/>
    <w:rsid w:val="003525FA"/>
    <w:rsid w:val="00360364"/>
    <w:rsid w:val="00371BBE"/>
    <w:rsid w:val="003727B8"/>
    <w:rsid w:val="0038422B"/>
    <w:rsid w:val="00390027"/>
    <w:rsid w:val="003A2839"/>
    <w:rsid w:val="003E2C15"/>
    <w:rsid w:val="003F3E49"/>
    <w:rsid w:val="003F42A4"/>
    <w:rsid w:val="004367E7"/>
    <w:rsid w:val="00444EC5"/>
    <w:rsid w:val="00445DD9"/>
    <w:rsid w:val="00450F95"/>
    <w:rsid w:val="00456340"/>
    <w:rsid w:val="00466686"/>
    <w:rsid w:val="00467003"/>
    <w:rsid w:val="0047305B"/>
    <w:rsid w:val="004A0E9A"/>
    <w:rsid w:val="004A3861"/>
    <w:rsid w:val="004B7DB3"/>
    <w:rsid w:val="004C213B"/>
    <w:rsid w:val="004E69B5"/>
    <w:rsid w:val="00502726"/>
    <w:rsid w:val="00502760"/>
    <w:rsid w:val="005067BF"/>
    <w:rsid w:val="00513B33"/>
    <w:rsid w:val="00520564"/>
    <w:rsid w:val="0053314D"/>
    <w:rsid w:val="00541768"/>
    <w:rsid w:val="00542006"/>
    <w:rsid w:val="00544203"/>
    <w:rsid w:val="005464EE"/>
    <w:rsid w:val="00555DD9"/>
    <w:rsid w:val="00560557"/>
    <w:rsid w:val="00562469"/>
    <w:rsid w:val="005A2890"/>
    <w:rsid w:val="005A3D8D"/>
    <w:rsid w:val="005C3329"/>
    <w:rsid w:val="005C4466"/>
    <w:rsid w:val="005C5FF1"/>
    <w:rsid w:val="005D2CB4"/>
    <w:rsid w:val="005E0721"/>
    <w:rsid w:val="005E117D"/>
    <w:rsid w:val="005E53DC"/>
    <w:rsid w:val="005E71B1"/>
    <w:rsid w:val="00606F22"/>
    <w:rsid w:val="0061705D"/>
    <w:rsid w:val="006350A1"/>
    <w:rsid w:val="00635AE7"/>
    <w:rsid w:val="00644900"/>
    <w:rsid w:val="006464AA"/>
    <w:rsid w:val="0065185E"/>
    <w:rsid w:val="0065420D"/>
    <w:rsid w:val="00663B7E"/>
    <w:rsid w:val="00675F8F"/>
    <w:rsid w:val="00676AF4"/>
    <w:rsid w:val="00677DD8"/>
    <w:rsid w:val="006A21E6"/>
    <w:rsid w:val="006B4F86"/>
    <w:rsid w:val="006B50EF"/>
    <w:rsid w:val="006C4559"/>
    <w:rsid w:val="006D122C"/>
    <w:rsid w:val="006D40A8"/>
    <w:rsid w:val="006D579D"/>
    <w:rsid w:val="00705493"/>
    <w:rsid w:val="00713BD8"/>
    <w:rsid w:val="0072565D"/>
    <w:rsid w:val="0074217B"/>
    <w:rsid w:val="007603E8"/>
    <w:rsid w:val="00767D7F"/>
    <w:rsid w:val="00770724"/>
    <w:rsid w:val="007A2DFF"/>
    <w:rsid w:val="007A5D1C"/>
    <w:rsid w:val="007B0F08"/>
    <w:rsid w:val="007B5F10"/>
    <w:rsid w:val="007E6614"/>
    <w:rsid w:val="00820344"/>
    <w:rsid w:val="00846FB5"/>
    <w:rsid w:val="008473D4"/>
    <w:rsid w:val="00847E9A"/>
    <w:rsid w:val="00856EDE"/>
    <w:rsid w:val="008613C4"/>
    <w:rsid w:val="00865239"/>
    <w:rsid w:val="00870164"/>
    <w:rsid w:val="008757BD"/>
    <w:rsid w:val="00877C07"/>
    <w:rsid w:val="00883DD4"/>
    <w:rsid w:val="00890832"/>
    <w:rsid w:val="00890E3F"/>
    <w:rsid w:val="00893D5F"/>
    <w:rsid w:val="00897DC4"/>
    <w:rsid w:val="008A48A3"/>
    <w:rsid w:val="008E03BD"/>
    <w:rsid w:val="008E484B"/>
    <w:rsid w:val="008E5173"/>
    <w:rsid w:val="00905964"/>
    <w:rsid w:val="00914773"/>
    <w:rsid w:val="00936FD5"/>
    <w:rsid w:val="00940A1C"/>
    <w:rsid w:val="009468C8"/>
    <w:rsid w:val="00947982"/>
    <w:rsid w:val="00973CF1"/>
    <w:rsid w:val="00987CE0"/>
    <w:rsid w:val="009A1458"/>
    <w:rsid w:val="009D2341"/>
    <w:rsid w:val="009D382B"/>
    <w:rsid w:val="009E49DD"/>
    <w:rsid w:val="009F1D23"/>
    <w:rsid w:val="009F2D75"/>
    <w:rsid w:val="009F3350"/>
    <w:rsid w:val="009F3F74"/>
    <w:rsid w:val="009F59F3"/>
    <w:rsid w:val="00A2654F"/>
    <w:rsid w:val="00A274D6"/>
    <w:rsid w:val="00A31198"/>
    <w:rsid w:val="00A55083"/>
    <w:rsid w:val="00A56A60"/>
    <w:rsid w:val="00A605F5"/>
    <w:rsid w:val="00A64CF9"/>
    <w:rsid w:val="00A674A4"/>
    <w:rsid w:val="00A81CA6"/>
    <w:rsid w:val="00A82089"/>
    <w:rsid w:val="00A82BF5"/>
    <w:rsid w:val="00A90A2D"/>
    <w:rsid w:val="00AC6A6B"/>
    <w:rsid w:val="00AF3316"/>
    <w:rsid w:val="00AF7D1F"/>
    <w:rsid w:val="00B461A5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C29B8"/>
    <w:rsid w:val="00BE4410"/>
    <w:rsid w:val="00BE7F47"/>
    <w:rsid w:val="00BF6121"/>
    <w:rsid w:val="00C17717"/>
    <w:rsid w:val="00C23C1F"/>
    <w:rsid w:val="00C25BD7"/>
    <w:rsid w:val="00C33E0B"/>
    <w:rsid w:val="00C3490E"/>
    <w:rsid w:val="00C455E2"/>
    <w:rsid w:val="00C4631C"/>
    <w:rsid w:val="00C55997"/>
    <w:rsid w:val="00C6713E"/>
    <w:rsid w:val="00C72F49"/>
    <w:rsid w:val="00C94F57"/>
    <w:rsid w:val="00CA6586"/>
    <w:rsid w:val="00CB6D77"/>
    <w:rsid w:val="00CD0667"/>
    <w:rsid w:val="00CD21D4"/>
    <w:rsid w:val="00CD6251"/>
    <w:rsid w:val="00CE6FBB"/>
    <w:rsid w:val="00CF3D54"/>
    <w:rsid w:val="00D062FE"/>
    <w:rsid w:val="00D1091B"/>
    <w:rsid w:val="00D16B3A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1846"/>
    <w:rsid w:val="00DF32B2"/>
    <w:rsid w:val="00E04793"/>
    <w:rsid w:val="00E0588B"/>
    <w:rsid w:val="00E10529"/>
    <w:rsid w:val="00E17DF1"/>
    <w:rsid w:val="00E3013E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1B2B"/>
    <w:rsid w:val="00EB59E9"/>
    <w:rsid w:val="00EC23BD"/>
    <w:rsid w:val="00EC4567"/>
    <w:rsid w:val="00EE0F7F"/>
    <w:rsid w:val="00F02A70"/>
    <w:rsid w:val="00F1176D"/>
    <w:rsid w:val="00F15F52"/>
    <w:rsid w:val="00F33413"/>
    <w:rsid w:val="00F34E9F"/>
    <w:rsid w:val="00F53936"/>
    <w:rsid w:val="00F53F26"/>
    <w:rsid w:val="00F7001B"/>
    <w:rsid w:val="00F734DA"/>
    <w:rsid w:val="00F8217C"/>
    <w:rsid w:val="00F91374"/>
    <w:rsid w:val="00F95CB6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14F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0E3F"/>
    <w:pPr>
      <w:spacing w:after="120" w:line="288" w:lineRule="auto"/>
      <w:jc w:val="both"/>
    </w:pPr>
    <w:rPr>
      <w:color w:val="171717" w:themeColor="background2" w:themeShade="1A"/>
      <w:spacing w:val="10"/>
      <w:sz w:val="22"/>
    </w:rPr>
  </w:style>
  <w:style w:type="paragraph" w:styleId="Ttulo1">
    <w:name w:val="heading 1"/>
    <w:basedOn w:val="Normal"/>
    <w:next w:val="Normal"/>
    <w:uiPriority w:val="3"/>
    <w:qFormat/>
    <w:rsid w:val="001D1F64"/>
    <w:pPr>
      <w:keepNext/>
      <w:spacing w:before="240"/>
      <w:ind w:left="720"/>
      <w:jc w:val="left"/>
      <w:outlineLvl w:val="0"/>
    </w:pPr>
    <w:rPr>
      <w:rFonts w:asciiTheme="majorHAnsi" w:hAnsiTheme="majorHAnsi" w:cs="Arial"/>
      <w:b/>
      <w:bCs/>
      <w:color w:val="588E74" w:themeColor="accent1" w:themeShade="BF"/>
      <w:kern w:val="44"/>
      <w:sz w:val="28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45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5E4D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644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88E74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Textoalineadoaladerecha">
    <w:name w:val="Texto alineado a la derecha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Eslogan">
    <w:name w:val="E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Informacindecontacto">
    <w:name w:val="Información de contacto"/>
    <w:basedOn w:val="Normal"/>
    <w:uiPriority w:val="4"/>
    <w:unhideWhenUsed/>
    <w:qFormat/>
    <w:rsid w:val="00BC29B8"/>
    <w:pPr>
      <w:spacing w:before="120" w:after="60"/>
    </w:pPr>
    <w:rPr>
      <w:b/>
      <w:caps/>
      <w:color w:val="5E5B95" w:themeColor="accent6" w:themeShade="BF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Gracias">
    <w:name w:val="Gracias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6D40A8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b/>
      <w:bCs/>
      <w:caps/>
      <w:color w:val="5E5B95" w:themeColor="accent6" w:themeShade="BF"/>
      <w:kern w:val="28"/>
      <w:sz w:val="56"/>
      <w:szCs w:val="58"/>
    </w:rPr>
  </w:style>
  <w:style w:type="character" w:customStyle="1" w:styleId="TtuloCar">
    <w:name w:val="Título Car"/>
    <w:basedOn w:val="Fuentedeprrafopredeter"/>
    <w:link w:val="Ttulo"/>
    <w:rsid w:val="006D40A8"/>
    <w:rPr>
      <w:rFonts w:asciiTheme="majorHAnsi" w:eastAsiaTheme="majorEastAsia" w:hAnsiTheme="majorHAnsi" w:cs="Times New Roman (Headings CS)"/>
      <w:b/>
      <w:bCs/>
      <w:caps/>
      <w:color w:val="5E5B95" w:themeColor="accent6" w:themeShade="BF"/>
      <w:spacing w:val="10"/>
      <w:kern w:val="28"/>
      <w:sz w:val="56"/>
      <w:szCs w:val="58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stilo1">
    <w:name w:val="Estilo 1"/>
    <w:basedOn w:val="Normal"/>
    <w:qFormat/>
    <w:rsid w:val="00C94F57"/>
    <w:pPr>
      <w:outlineLvl w:val="0"/>
    </w:pPr>
  </w:style>
  <w:style w:type="paragraph" w:customStyle="1" w:styleId="Totales">
    <w:name w:val="Totales"/>
    <w:basedOn w:val="Textoalineadoaladerecha"/>
    <w:qFormat/>
    <w:rsid w:val="00677DD8"/>
    <w:rPr>
      <w:b/>
    </w:rPr>
  </w:style>
  <w:style w:type="table" w:styleId="Tablaconcuadrcula1clara-nfasis4">
    <w:name w:val="Grid Table 1 Light Accent 4"/>
    <w:basedOn w:val="Tabla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itulo">
    <w:name w:val="Subtitulo"/>
    <w:basedOn w:val="Ttulo1"/>
    <w:next w:val="Normal"/>
    <w:link w:val="SubtituloCar"/>
    <w:qFormat/>
    <w:rsid w:val="001D1F64"/>
    <w:pPr>
      <w:ind w:left="0"/>
      <w:jc w:val="both"/>
    </w:pPr>
    <w:rPr>
      <w:color w:val="5E5B95" w:themeColor="accent6" w:themeShade="BF"/>
    </w:rPr>
  </w:style>
  <w:style w:type="character" w:customStyle="1" w:styleId="SubtituloCar">
    <w:name w:val="Subtitulo Car"/>
    <w:basedOn w:val="Fuentedeprrafopredeter"/>
    <w:link w:val="Subtitulo"/>
    <w:rsid w:val="001D1F64"/>
    <w:rPr>
      <w:rFonts w:asciiTheme="majorHAnsi" w:hAnsiTheme="majorHAnsi" w:cs="Arial"/>
      <w:b/>
      <w:bCs/>
      <w:color w:val="5E5B95" w:themeColor="accent6" w:themeShade="BF"/>
      <w:spacing w:val="10"/>
      <w:kern w:val="44"/>
      <w:sz w:val="24"/>
      <w:szCs w:val="64"/>
    </w:rPr>
  </w:style>
  <w:style w:type="paragraph" w:styleId="Prrafodelista">
    <w:name w:val="List Paragraph"/>
    <w:basedOn w:val="Normal"/>
    <w:uiPriority w:val="34"/>
    <w:unhideWhenUsed/>
    <w:qFormat/>
    <w:rsid w:val="00890E3F"/>
    <w:pPr>
      <w:ind w:left="720"/>
      <w:contextualSpacing/>
    </w:pPr>
  </w:style>
  <w:style w:type="paragraph" w:customStyle="1" w:styleId="Cdigo">
    <w:name w:val="Código"/>
    <w:basedOn w:val="Normal"/>
    <w:link w:val="CdigoCar"/>
    <w:qFormat/>
    <w:rsid w:val="00544203"/>
    <w:pPr>
      <w:pBdr>
        <w:left w:val="dotted" w:sz="4" w:space="4" w:color="auto"/>
      </w:pBdr>
      <w:spacing w:after="0"/>
      <w:ind w:left="144"/>
    </w:pPr>
    <w:rPr>
      <w:rFonts w:ascii="Consolas" w:hAnsi="Consolas"/>
      <w:lang w:val="es-US"/>
    </w:rPr>
  </w:style>
  <w:style w:type="character" w:customStyle="1" w:styleId="CdigoCar">
    <w:name w:val="Código Car"/>
    <w:basedOn w:val="Fuentedeprrafopredeter"/>
    <w:link w:val="Cdigo"/>
    <w:rsid w:val="00544203"/>
    <w:rPr>
      <w:rFonts w:ascii="Consolas" w:hAnsi="Consolas"/>
      <w:color w:val="171717" w:themeColor="background2" w:themeShade="1A"/>
      <w:spacing w:val="10"/>
      <w:sz w:val="22"/>
      <w:lang w:val="es-US"/>
    </w:rPr>
  </w:style>
  <w:style w:type="character" w:customStyle="1" w:styleId="Ttulo3Car">
    <w:name w:val="Título 3 Car"/>
    <w:basedOn w:val="Fuentedeprrafopredeter"/>
    <w:link w:val="Ttulo3"/>
    <w:uiPriority w:val="3"/>
    <w:semiHidden/>
    <w:rsid w:val="00C455E2"/>
    <w:rPr>
      <w:rFonts w:asciiTheme="majorHAnsi" w:eastAsiaTheme="majorEastAsia" w:hAnsiTheme="majorHAnsi" w:cstheme="majorBidi"/>
      <w:color w:val="3B5E4D" w:themeColor="accent1" w:themeShade="7F"/>
      <w:spacing w:val="1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644900"/>
    <w:rPr>
      <w:rFonts w:asciiTheme="majorHAnsi" w:eastAsiaTheme="majorEastAsia" w:hAnsiTheme="majorHAnsi" w:cstheme="majorBidi"/>
      <w:i/>
      <w:iCs/>
      <w:color w:val="588E74" w:themeColor="accent1" w:themeShade="BF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li\AppData\Local\Microsoft\Office\16.0\DTS\es-US%7b928D49CF-022E-4747-94AF-57DF2EC8A54C%7d\%7bAEB89D53-DEC3-41FF-9280-CF8BBEAD6502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348956E6B9451B8B73E8ECB9C31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BF341-8B9F-4F03-BC7D-11841E5D30C8}"/>
      </w:docPartPr>
      <w:docPartBody>
        <w:p w:rsidR="006F71BF" w:rsidRDefault="006F7BBF">
          <w:pPr>
            <w:pStyle w:val="90348956E6B9451B8B73E8ECB9C31E57"/>
          </w:pPr>
          <w:r w:rsidRPr="001206CE">
            <w:rPr>
              <w:lang w:bidi="es-ES"/>
            </w:rPr>
            <w:t>Factura</w:t>
          </w:r>
        </w:p>
      </w:docPartBody>
    </w:docPart>
    <w:docPart>
      <w:docPartPr>
        <w:name w:val="63219E2954174068A80233D20D15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9538-03C4-466A-9458-7497D3C58CCF}"/>
      </w:docPartPr>
      <w:docPartBody>
        <w:p w:rsidR="006F71BF" w:rsidRDefault="004F06FA" w:rsidP="004F06FA">
          <w:pPr>
            <w:pStyle w:val="63219E2954174068A80233D20D15F100"/>
          </w:pPr>
          <w:r w:rsidRPr="001206CE">
            <w:rPr>
              <w:lang w:bidi="es-ES"/>
            </w:rPr>
            <w:t>FECHA:</w:t>
          </w:r>
        </w:p>
      </w:docPartBody>
    </w:docPart>
    <w:docPart>
      <w:docPartPr>
        <w:name w:val="65F2867625B148829832F5C628272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DC03C-D2CE-4869-A22B-72CC5BB9A1C8}"/>
      </w:docPartPr>
      <w:docPartBody>
        <w:p w:rsidR="006F71BF" w:rsidRDefault="004F06FA" w:rsidP="004F06FA">
          <w:pPr>
            <w:pStyle w:val="65F2867625B148829832F5C628272546"/>
          </w:pPr>
          <w:r w:rsidRPr="001206CE">
            <w:rPr>
              <w:lang w:bidi="es-ES"/>
            </w:rPr>
            <w:t>N.º DE FACTURA</w:t>
          </w:r>
        </w:p>
      </w:docPartBody>
    </w:docPart>
    <w:docPart>
      <w:docPartPr>
        <w:name w:val="4CBDF94E153249ADBD0791F172731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A1077-A81C-4DA4-8354-52E413DC7A33}"/>
      </w:docPartPr>
      <w:docPartBody>
        <w:p w:rsidR="006F71BF" w:rsidRDefault="004F06FA" w:rsidP="004F06FA">
          <w:pPr>
            <w:pStyle w:val="4CBDF94E153249ADBD0791F172731F4E"/>
          </w:pPr>
          <w:r w:rsidRPr="001206CE">
            <w:rPr>
              <w:lang w:bidi="es-ES"/>
            </w:rPr>
            <w:t>100</w:t>
          </w:r>
        </w:p>
      </w:docPartBody>
    </w:docPart>
    <w:docPart>
      <w:docPartPr>
        <w:name w:val="8B38FE56D96B4F72BCCEAF0E83EE4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8BEC6-FA93-4547-840E-4C4571BAC6BD}"/>
      </w:docPartPr>
      <w:docPartBody>
        <w:p w:rsidR="006F71BF" w:rsidRDefault="004F06FA" w:rsidP="004F06FA">
          <w:pPr>
            <w:pStyle w:val="8B38FE56D96B4F72BCCEAF0E83EE44B2"/>
          </w:pPr>
          <w:r w:rsidRPr="001206CE">
            <w:rPr>
              <w:lang w:bidi="es-ES"/>
            </w:rPr>
            <w:t>Id. de cliente:</w:t>
          </w:r>
        </w:p>
      </w:docPartBody>
    </w:docPart>
    <w:docPart>
      <w:docPartPr>
        <w:name w:val="0B43F6452B50458F9F9BEA15C1B63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4BD93-1993-4407-A95D-70C9D29850CF}"/>
      </w:docPartPr>
      <w:docPartBody>
        <w:p w:rsidR="006F71BF" w:rsidRDefault="004F06FA" w:rsidP="004F06FA">
          <w:pPr>
            <w:pStyle w:val="0B43F6452B50458F9F9BEA15C1B63384"/>
          </w:pPr>
          <w:r w:rsidRPr="001206CE">
            <w:rPr>
              <w:lang w:bidi="es-ES"/>
            </w:rPr>
            <w:t>Para: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FA"/>
    <w:rsid w:val="001929F1"/>
    <w:rsid w:val="003055FF"/>
    <w:rsid w:val="00395393"/>
    <w:rsid w:val="004F06FA"/>
    <w:rsid w:val="006F71BF"/>
    <w:rsid w:val="006F7BBF"/>
    <w:rsid w:val="008E484B"/>
    <w:rsid w:val="00940A1C"/>
    <w:rsid w:val="009913DD"/>
    <w:rsid w:val="00A674A4"/>
    <w:rsid w:val="00D16B3A"/>
    <w:rsid w:val="00E6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348956E6B9451B8B73E8ECB9C31E57">
    <w:name w:val="90348956E6B9451B8B73E8ECB9C31E57"/>
  </w:style>
  <w:style w:type="paragraph" w:customStyle="1" w:styleId="63219E2954174068A80233D20D15F100">
    <w:name w:val="63219E2954174068A80233D20D15F100"/>
    <w:rsid w:val="004F06FA"/>
  </w:style>
  <w:style w:type="paragraph" w:customStyle="1" w:styleId="65F2867625B148829832F5C628272546">
    <w:name w:val="65F2867625B148829832F5C628272546"/>
    <w:rsid w:val="004F06FA"/>
  </w:style>
  <w:style w:type="paragraph" w:customStyle="1" w:styleId="4CBDF94E153249ADBD0791F172731F4E">
    <w:name w:val="4CBDF94E153249ADBD0791F172731F4E"/>
    <w:rsid w:val="004F06FA"/>
  </w:style>
  <w:style w:type="paragraph" w:customStyle="1" w:styleId="8B38FE56D96B4F72BCCEAF0E83EE44B2">
    <w:name w:val="8B38FE56D96B4F72BCCEAF0E83EE44B2"/>
    <w:rsid w:val="004F06FA"/>
  </w:style>
  <w:style w:type="paragraph" w:customStyle="1" w:styleId="0B43F6452B50458F9F9BEA15C1B63384">
    <w:name w:val="0B43F6452B50458F9F9BEA15C1B63384"/>
    <w:rsid w:val="004F0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{AEB89D53-DEC3-41FF-9280-CF8BBEAD6502}tf16402397_win32.dotx</Template>
  <TotalTime>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2025-03-16T18:45:00Z</dcterms:created>
  <dcterms:modified xsi:type="dcterms:W3CDTF">2025-04-11T23:07:00Z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